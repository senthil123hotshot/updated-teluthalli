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B7" w:rsidRDefault="0083110D" w:rsidP="00A517B7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377A9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w:drawing>
          <wp:anchor distT="0" distB="0" distL="114300" distR="114300" simplePos="0" relativeHeight="251662336" behindDoc="1" locked="0" layoutInCell="1" allowOverlap="1" wp14:anchorId="4CDB1162" wp14:editId="0B36B35F">
            <wp:simplePos x="0" y="0"/>
            <wp:positionH relativeFrom="page">
              <wp:posOffset>368490</wp:posOffset>
            </wp:positionH>
            <wp:positionV relativeFrom="page">
              <wp:posOffset>395784</wp:posOffset>
            </wp:positionV>
            <wp:extent cx="6836850" cy="9894627"/>
            <wp:effectExtent l="0" t="0" r="254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1181390_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551" cy="9921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B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4C8C0406" wp14:editId="32834315">
                <wp:simplePos x="0" y="0"/>
                <wp:positionH relativeFrom="margin">
                  <wp:posOffset>-560245</wp:posOffset>
                </wp:positionH>
                <wp:positionV relativeFrom="margin">
                  <wp:posOffset>-571588</wp:posOffset>
                </wp:positionV>
                <wp:extent cx="2493645" cy="1529080"/>
                <wp:effectExtent l="0" t="0" r="1905" b="0"/>
                <wp:wrapThrough wrapText="bothSides">
                  <wp:wrapPolygon edited="0">
                    <wp:start x="0" y="0"/>
                    <wp:lineTo x="0" y="21259"/>
                    <wp:lineTo x="21451" y="21259"/>
                    <wp:lineTo x="2145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52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  <w:t>powered</w:t>
                            </w:r>
                            <w:proofErr w:type="gramEnd"/>
                            <w:r w:rsidRPr="00272B73"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  <w:t xml:space="preserve"> by</w:t>
                            </w:r>
                          </w:p>
                          <w:p w:rsidR="00272B73" w:rsidRPr="00754D9B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D23C"/>
                                <w:sz w:val="44"/>
                                <w:szCs w:val="44"/>
                              </w:rPr>
                            </w:pPr>
                            <w:r w:rsidRPr="00754D9B">
                              <w:rPr>
                                <w:rFonts w:ascii="Open Sans" w:hAnsi="Open Sans" w:cs="Open Sans"/>
                                <w:b/>
                                <w:color w:val="FFD23C"/>
                                <w:sz w:val="44"/>
                                <w:szCs w:val="44"/>
                              </w:rPr>
                              <w:t>JQUERY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  <w:t>dipped</w:t>
                            </w:r>
                            <w:proofErr w:type="gramEnd"/>
                            <w:r w:rsidRPr="00272B73">
                              <w:rPr>
                                <w:rFonts w:cs="Open Sans Light"/>
                                <w:color w:val="FFFFFF" w:themeColor="background1"/>
                                <w:szCs w:val="24"/>
                              </w:rPr>
                              <w:t xml:space="preserve"> in</w:t>
                            </w:r>
                          </w:p>
                          <w:p w:rsidR="00272B73" w:rsidRPr="00754D9B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D23C"/>
                                <w:sz w:val="44"/>
                                <w:szCs w:val="44"/>
                              </w:rPr>
                            </w:pPr>
                            <w:r w:rsidRPr="00754D9B">
                              <w:rPr>
                                <w:rFonts w:ascii="Open Sans" w:hAnsi="Open Sans" w:cs="Open Sans"/>
                                <w:b/>
                                <w:color w:val="FFD23C"/>
                                <w:sz w:val="44"/>
                                <w:szCs w:val="44"/>
                              </w:rPr>
                              <w:t>WEBGL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C040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4.1pt;margin-top:-45pt;width:196.35pt;height:120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" o:allowoverlap="f" filled="f" stroked="f" strokeweight=".5pt">
                <v:textbox inset="0,,0">
                  <w:txbxContent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cs="Open Sans Light"/>
                          <w:color w:val="FFFFFF" w:themeColor="background1"/>
                          <w:szCs w:val="24"/>
                        </w:rPr>
                      </w:pPr>
                      <w:r w:rsidRPr="00272B73">
                        <w:rPr>
                          <w:rFonts w:cs="Open Sans Light"/>
                          <w:color w:val="FFFFFF" w:themeColor="background1"/>
                          <w:szCs w:val="24"/>
                        </w:rPr>
                        <w:t>powered by</w:t>
                      </w:r>
                    </w:p>
                    <w:p w:rsidR="00272B73" w:rsidRPr="00754D9B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D23C"/>
                          <w:sz w:val="44"/>
                          <w:szCs w:val="44"/>
                        </w:rPr>
                      </w:pPr>
                      <w:r w:rsidRPr="00754D9B">
                        <w:rPr>
                          <w:rFonts w:ascii="Open Sans" w:hAnsi="Open Sans" w:cs="Open Sans"/>
                          <w:b/>
                          <w:color w:val="FFD23C"/>
                          <w:sz w:val="44"/>
                          <w:szCs w:val="44"/>
                        </w:rPr>
                        <w:t>JQUERY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cs="Open Sans Light"/>
                          <w:color w:val="FFFFFF" w:themeColor="background1"/>
                          <w:szCs w:val="24"/>
                        </w:rPr>
                      </w:pPr>
                      <w:r w:rsidRPr="00272B73">
                        <w:rPr>
                          <w:rFonts w:cs="Open Sans Light"/>
                          <w:color w:val="FFFFFF" w:themeColor="background1"/>
                          <w:szCs w:val="24"/>
                        </w:rPr>
                        <w:t>dipped in</w:t>
                      </w:r>
                    </w:p>
                    <w:p w:rsidR="00272B73" w:rsidRPr="00754D9B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D23C"/>
                          <w:sz w:val="44"/>
                          <w:szCs w:val="44"/>
                        </w:rPr>
                      </w:pPr>
                      <w:r w:rsidRPr="00754D9B">
                        <w:rPr>
                          <w:rFonts w:ascii="Open Sans" w:hAnsi="Open Sans" w:cs="Open Sans"/>
                          <w:b/>
                          <w:color w:val="FFD23C"/>
                          <w:sz w:val="44"/>
                          <w:szCs w:val="44"/>
                        </w:rPr>
                        <w:t>WEBGL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B45B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13B7E" wp14:editId="5A4439D2">
                <wp:simplePos x="0" y="0"/>
                <wp:positionH relativeFrom="column">
                  <wp:posOffset>3528710</wp:posOffset>
                </wp:positionH>
                <wp:positionV relativeFrom="paragraph">
                  <wp:posOffset>-498298</wp:posOffset>
                </wp:positionV>
                <wp:extent cx="2458068" cy="166200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68" cy="1662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8B45BA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</w:rPr>
                              <w:t xml:space="preserve">        </w:t>
                            </w:r>
                            <w:r w:rsidR="008B45BA" w:rsidRPr="008B45BA">
                              <w:rPr>
                                <w:rFonts w:ascii="Open Sans" w:hAnsi="Open Sans" w:cs="Open Sans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NOW WITH</w:t>
                            </w:r>
                          </w:p>
                          <w:p w:rsidR="008B45BA" w:rsidRPr="00754D9B" w:rsidRDefault="008B45BA" w:rsidP="00856D35">
                            <w:pPr>
                              <w:spacing w:before="0" w:after="0"/>
                              <w:jc w:val="right"/>
                              <w:rPr>
                                <w:b/>
                                <w:color w:val="FFD23C"/>
                              </w:rPr>
                            </w:pPr>
                            <w:r w:rsidRPr="00754D9B">
                              <w:rPr>
                                <w:b/>
                                <w:color w:val="FFD23C"/>
                              </w:rPr>
                              <w:t>REALISTIC 3D</w:t>
                            </w:r>
                          </w:p>
                          <w:p w:rsidR="00272B73" w:rsidRPr="00754D9B" w:rsidRDefault="00272B73" w:rsidP="00856D35">
                            <w:pPr>
                              <w:spacing w:before="0" w:after="0"/>
                              <w:jc w:val="right"/>
                              <w:rPr>
                                <w:color w:val="FFD23C"/>
                              </w:rPr>
                            </w:pPr>
                            <w:r w:rsidRPr="00754D9B">
                              <w:rPr>
                                <w:color w:val="FFD23C"/>
                              </w:rPr>
                              <w:t>Custom Bookmarks</w:t>
                            </w:r>
                          </w:p>
                          <w:p w:rsidR="00272B73" w:rsidRPr="00754D9B" w:rsidRDefault="00272B73" w:rsidP="00856D35">
                            <w:pPr>
                              <w:spacing w:before="0" w:after="0"/>
                              <w:jc w:val="right"/>
                              <w:rPr>
                                <w:color w:val="FFD23C"/>
                              </w:rPr>
                            </w:pPr>
                            <w:r w:rsidRPr="00754D9B">
                              <w:rPr>
                                <w:color w:val="FFD23C"/>
                              </w:rPr>
                              <w:t xml:space="preserve">Custom </w:t>
                            </w:r>
                            <w:r w:rsidR="008B45BA" w:rsidRPr="00754D9B">
                              <w:rPr>
                                <w:color w:val="FFD23C"/>
                              </w:rPr>
                              <w:t>Links</w:t>
                            </w:r>
                          </w:p>
                          <w:p w:rsidR="00272B73" w:rsidRPr="00754D9B" w:rsidRDefault="00272B73" w:rsidP="00856D35">
                            <w:pPr>
                              <w:spacing w:before="0" w:after="0"/>
                              <w:jc w:val="right"/>
                              <w:rPr>
                                <w:color w:val="FFD23C"/>
                              </w:rPr>
                            </w:pPr>
                            <w:r w:rsidRPr="00754D9B">
                              <w:rPr>
                                <w:color w:val="FFD23C"/>
                              </w:rPr>
                              <w:t>Smart Load</w:t>
                            </w:r>
                          </w:p>
                          <w:p w:rsidR="00272B73" w:rsidRPr="00754D9B" w:rsidRDefault="00272B73" w:rsidP="00856D35">
                            <w:pPr>
                              <w:spacing w:before="0" w:after="0"/>
                              <w:jc w:val="right"/>
                              <w:rPr>
                                <w:color w:val="FFD23C"/>
                              </w:rPr>
                            </w:pPr>
                            <w:r w:rsidRPr="00754D9B">
                              <w:rPr>
                                <w:color w:val="FFD23C"/>
                              </w:rPr>
                              <w:t>CSS Fallback</w:t>
                            </w:r>
                          </w:p>
                          <w:p w:rsidR="00272B73" w:rsidRPr="00754D9B" w:rsidRDefault="00272B73" w:rsidP="00856D35">
                            <w:pPr>
                              <w:spacing w:before="0" w:after="0"/>
                              <w:jc w:val="right"/>
                              <w:rPr>
                                <w:color w:val="FFD23C"/>
                              </w:rPr>
                            </w:pPr>
                            <w:r w:rsidRPr="00754D9B">
                              <w:rPr>
                                <w:color w:val="FFD23C"/>
                              </w:rPr>
                              <w:t>No PDF Restrictions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C000"/>
                                <w:szCs w:val="24"/>
                              </w:rPr>
                              <w:t>And much more…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3B7E" id="Text Box 8" o:spid="_x0000_s1027" type="#_x0000_t202" style="position:absolute;margin-left:277.85pt;margin-top:-39.25pt;width:193.55pt;height:1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" filled="f" stroked="f" strokeweight=".5pt">
                <v:textbox>
                  <w:txbxContent>
                    <w:p w:rsidR="00272B73" w:rsidRPr="008B45BA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18"/>
                          <w:szCs w:val="18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</w:rPr>
                        <w:t xml:space="preserve">        </w:t>
                      </w:r>
                      <w:r w:rsidR="008B45BA" w:rsidRPr="008B45BA">
                        <w:rPr>
                          <w:rFonts w:ascii="Open Sans" w:hAnsi="Open Sans" w:cs="Open Sans"/>
                          <w:color w:val="F2F2F2" w:themeColor="background1" w:themeShade="F2"/>
                          <w:sz w:val="18"/>
                          <w:szCs w:val="18"/>
                        </w:rPr>
                        <w:t>NOW WITH</w:t>
                      </w:r>
                    </w:p>
                    <w:p w:rsidR="008B45BA" w:rsidRPr="00754D9B" w:rsidRDefault="008B45BA" w:rsidP="00856D35">
                      <w:pPr>
                        <w:spacing w:before="0" w:after="0"/>
                        <w:jc w:val="right"/>
                        <w:rPr>
                          <w:b/>
                          <w:color w:val="FFD23C"/>
                        </w:rPr>
                      </w:pPr>
                      <w:r w:rsidRPr="00754D9B">
                        <w:rPr>
                          <w:b/>
                          <w:color w:val="FFD23C"/>
                        </w:rPr>
                        <w:t>REALISTIC 3D</w:t>
                      </w:r>
                    </w:p>
                    <w:p w:rsidR="00272B73" w:rsidRPr="00754D9B" w:rsidRDefault="00272B73" w:rsidP="00856D35">
                      <w:pPr>
                        <w:spacing w:before="0" w:after="0"/>
                        <w:jc w:val="right"/>
                        <w:rPr>
                          <w:color w:val="FFD23C"/>
                        </w:rPr>
                      </w:pPr>
                      <w:r w:rsidRPr="00754D9B">
                        <w:rPr>
                          <w:color w:val="FFD23C"/>
                        </w:rPr>
                        <w:t>Custom Bookmarks</w:t>
                      </w:r>
                    </w:p>
                    <w:p w:rsidR="00272B73" w:rsidRPr="00754D9B" w:rsidRDefault="00272B73" w:rsidP="00856D35">
                      <w:pPr>
                        <w:spacing w:before="0" w:after="0"/>
                        <w:jc w:val="right"/>
                        <w:rPr>
                          <w:color w:val="FFD23C"/>
                        </w:rPr>
                      </w:pPr>
                      <w:r w:rsidRPr="00754D9B">
                        <w:rPr>
                          <w:color w:val="FFD23C"/>
                        </w:rPr>
                        <w:t xml:space="preserve">Custom </w:t>
                      </w:r>
                      <w:r w:rsidR="008B45BA" w:rsidRPr="00754D9B">
                        <w:rPr>
                          <w:color w:val="FFD23C"/>
                        </w:rPr>
                        <w:t>Links</w:t>
                      </w:r>
                    </w:p>
                    <w:p w:rsidR="00272B73" w:rsidRPr="00754D9B" w:rsidRDefault="00272B73" w:rsidP="00856D35">
                      <w:pPr>
                        <w:spacing w:before="0" w:after="0"/>
                        <w:jc w:val="right"/>
                        <w:rPr>
                          <w:color w:val="FFD23C"/>
                        </w:rPr>
                      </w:pPr>
                      <w:r w:rsidRPr="00754D9B">
                        <w:rPr>
                          <w:color w:val="FFD23C"/>
                        </w:rPr>
                        <w:t>Smart Load</w:t>
                      </w:r>
                    </w:p>
                    <w:p w:rsidR="00272B73" w:rsidRPr="00754D9B" w:rsidRDefault="00272B73" w:rsidP="00856D35">
                      <w:pPr>
                        <w:spacing w:before="0" w:after="0"/>
                        <w:jc w:val="right"/>
                        <w:rPr>
                          <w:color w:val="FFD23C"/>
                        </w:rPr>
                      </w:pPr>
                      <w:r w:rsidRPr="00754D9B">
                        <w:rPr>
                          <w:color w:val="FFD23C"/>
                        </w:rPr>
                        <w:t>CSS Fallback</w:t>
                      </w:r>
                    </w:p>
                    <w:p w:rsidR="00272B73" w:rsidRPr="00754D9B" w:rsidRDefault="00272B73" w:rsidP="00856D35">
                      <w:pPr>
                        <w:spacing w:before="0" w:after="0"/>
                        <w:jc w:val="right"/>
                        <w:rPr>
                          <w:color w:val="FFD23C"/>
                        </w:rPr>
                      </w:pPr>
                      <w:r w:rsidRPr="00754D9B">
                        <w:rPr>
                          <w:color w:val="FFD23C"/>
                        </w:rPr>
                        <w:t>No PDF Restrictions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  <w:r>
                        <w:rPr>
                          <w:rFonts w:ascii="Open Sans" w:hAnsi="Open Sans" w:cs="Open Sans"/>
                          <w:color w:val="FFC000"/>
                          <w:szCs w:val="24"/>
                        </w:rPr>
                        <w:t>And much more…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C94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66B209C" wp14:editId="56CEA2B0">
                <wp:simplePos x="0" y="0"/>
                <wp:positionH relativeFrom="page">
                  <wp:align>left</wp:align>
                </wp:positionH>
                <wp:positionV relativeFrom="paragraph">
                  <wp:posOffset>-1097590</wp:posOffset>
                </wp:positionV>
                <wp:extent cx="7601585" cy="1082842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10828421"/>
                        </a:xfrm>
                        <a:prstGeom prst="rect">
                          <a:avLst/>
                        </a:prstGeom>
                        <a:solidFill>
                          <a:srgbClr val="FFD2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36D6" id="Rectangle 5" o:spid="_x0000_s1026" style="position:absolute;margin-left:0;margin-top:-86.4pt;width:598.55pt;height:852.6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" fillcolor="#ffd23c" stroked="f" strokeweight="2pt">
                <w10:wrap anchorx="page"/>
              </v:rect>
            </w:pict>
          </mc:Fallback>
        </mc:AlternateContent>
      </w:r>
    </w:p>
    <w:p w:rsidR="00A517B7" w:rsidRPr="00087F02" w:rsidRDefault="00862751">
      <w:pPr>
        <w:rPr>
          <w:rFonts w:cs="Open Sans Light"/>
          <w:color w:val="auto"/>
        </w:rPr>
      </w:pPr>
      <w:r>
        <w:rPr>
          <w:rFonts w:cs="Open Sans Light"/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5044259C" wp14:editId="6163AC2F">
            <wp:simplePos x="0" y="0"/>
            <wp:positionH relativeFrom="margin">
              <wp:posOffset>1897380</wp:posOffset>
            </wp:positionH>
            <wp:positionV relativeFrom="paragraph">
              <wp:posOffset>6225540</wp:posOffset>
            </wp:positionV>
            <wp:extent cx="1562100" cy="1562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umbn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17119" wp14:editId="48ECA6BF">
                <wp:simplePos x="0" y="0"/>
                <wp:positionH relativeFrom="margin">
                  <wp:posOffset>-733425</wp:posOffset>
                </wp:positionH>
                <wp:positionV relativeFrom="paragraph">
                  <wp:posOffset>7741570</wp:posOffset>
                </wp:positionV>
                <wp:extent cx="6837045" cy="55955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67" w:rsidRPr="0083110D" w:rsidRDefault="008B45BA" w:rsidP="0083110D">
                            <w:pPr>
                              <w:spacing w:before="0" w:after="0" w:line="240" w:lineRule="auto"/>
                              <w:jc w:val="center"/>
                              <w:rPr>
                                <w:rFonts w:cs="Open Sans Light"/>
                                <w:bCs/>
                                <w:color w:val="FFD23C"/>
                                <w:sz w:val="56"/>
                                <w:szCs w:val="56"/>
                              </w:rPr>
                            </w:pPr>
                            <w:r w:rsidRPr="0083110D">
                              <w:rPr>
                                <w:rFonts w:cs="Open Sans Light"/>
                                <w:bCs/>
                                <w:color w:val="FFD23C"/>
                                <w:sz w:val="56"/>
                                <w:szCs w:val="56"/>
                              </w:rPr>
                              <w:t>3</w:t>
                            </w:r>
                            <w:r w:rsidR="00DA66C9" w:rsidRPr="0083110D">
                              <w:rPr>
                                <w:rFonts w:cs="Open Sans Light"/>
                                <w:bCs/>
                                <w:color w:val="FFD23C"/>
                                <w:sz w:val="56"/>
                                <w:szCs w:val="56"/>
                              </w:rPr>
                              <w:t>D</w:t>
                            </w:r>
                            <w:r w:rsidRPr="0083110D">
                              <w:rPr>
                                <w:rFonts w:cs="Open Sans Light"/>
                                <w:bCs/>
                                <w:color w:val="FFD23C"/>
                                <w:sz w:val="56"/>
                                <w:szCs w:val="56"/>
                              </w:rPr>
                              <w:t xml:space="preserve"> Flipbook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7119" id="Text Box 6" o:spid="_x0000_s1028" type="#_x0000_t202" style="position:absolute;margin-left:-57.75pt;margin-top:609.55pt;width:538.35pt;height: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" filled="f" stroked="f" strokeweight=".5pt">
                <v:textbox>
                  <w:txbxContent>
                    <w:p w:rsidR="00D14A67" w:rsidRPr="0083110D" w:rsidRDefault="008B45BA" w:rsidP="0083110D">
                      <w:pPr>
                        <w:spacing w:before="0" w:after="0" w:line="240" w:lineRule="auto"/>
                        <w:jc w:val="center"/>
                        <w:rPr>
                          <w:rFonts w:cs="Open Sans Light"/>
                          <w:bCs/>
                          <w:color w:val="FFD23C"/>
                          <w:sz w:val="56"/>
                          <w:szCs w:val="56"/>
                        </w:rPr>
                      </w:pPr>
                      <w:r w:rsidRPr="0083110D">
                        <w:rPr>
                          <w:rFonts w:cs="Open Sans Light"/>
                          <w:bCs/>
                          <w:color w:val="FFD23C"/>
                          <w:sz w:val="56"/>
                          <w:szCs w:val="56"/>
                        </w:rPr>
                        <w:t>3</w:t>
                      </w:r>
                      <w:r w:rsidR="00DA66C9" w:rsidRPr="0083110D">
                        <w:rPr>
                          <w:rFonts w:cs="Open Sans Light"/>
                          <w:bCs/>
                          <w:color w:val="FFD23C"/>
                          <w:sz w:val="56"/>
                          <w:szCs w:val="56"/>
                        </w:rPr>
                        <w:t>D</w:t>
                      </w:r>
                      <w:r w:rsidRPr="0083110D">
                        <w:rPr>
                          <w:rFonts w:cs="Open Sans Light"/>
                          <w:bCs/>
                          <w:color w:val="FFD23C"/>
                          <w:sz w:val="56"/>
                          <w:szCs w:val="56"/>
                        </w:rPr>
                        <w:t xml:space="preserve"> Flipbook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5BEFC" wp14:editId="723C9BF7">
                <wp:simplePos x="0" y="0"/>
                <wp:positionH relativeFrom="page">
                  <wp:align>right</wp:align>
                </wp:positionH>
                <wp:positionV relativeFrom="paragraph">
                  <wp:posOffset>8572566</wp:posOffset>
                </wp:positionV>
                <wp:extent cx="7519765" cy="96436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765" cy="964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0D" w:rsidRPr="0083110D" w:rsidRDefault="005E66C7" w:rsidP="0083110D">
                            <w:pPr>
                              <w:jc w:val="center"/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r w:rsidR="0083110D" w:rsidRPr="009E1501">
                                <w:rPr>
                                  <w:rFonts w:cs="Open Sans Light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u w:val="single"/>
                                </w:rPr>
                                <w:t>BUY JQUERY PLUGIN</w:t>
                              </w:r>
                            </w:hyperlink>
                            <w:r w:rsidR="0083110D" w:rsidRPr="0083110D">
                              <w:rPr>
                                <w:rFonts w:cs="Open Sans Light"/>
                                <w:b/>
                                <w:bCs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 xml:space="preserve">  / </w:t>
                            </w:r>
                            <w:hyperlink r:id="rId13" w:history="1">
                              <w:r w:rsidR="0083110D" w:rsidRPr="009E1501">
                                <w:rPr>
                                  <w:rFonts w:cs="Open Sans Light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8"/>
                                  <w:szCs w:val="28"/>
                                  <w:u w:val="single"/>
                                </w:rPr>
                                <w:t>BUY WORDPRESS PLUGIN</w:t>
                              </w:r>
                            </w:hyperlink>
                          </w:p>
                          <w:p w:rsidR="0083110D" w:rsidRDefault="008311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5BE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540.9pt;margin-top:675pt;width:592.1pt;height:75.9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u9gQIAAGk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" filled="f" stroked="f" strokeweight=".5pt">
                <v:textbox>
                  <w:txbxContent>
                    <w:p w:rsidR="0083110D" w:rsidRPr="0083110D" w:rsidRDefault="005E66C7" w:rsidP="0083110D">
                      <w:pPr>
                        <w:jc w:val="center"/>
                        <w:rPr>
                          <w:rFonts w:cs="Open Sans Light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hyperlink r:id="rId14" w:history="1">
                        <w:r w:rsidR="0083110D" w:rsidRPr="009E1501">
                          <w:rPr>
                            <w:rFonts w:cs="Open Sans Light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u w:val="single"/>
                          </w:rPr>
                          <w:t>BUY JQUERY PLUGIN</w:t>
                        </w:r>
                      </w:hyperlink>
                      <w:r w:rsidR="0083110D" w:rsidRPr="0083110D">
                        <w:rPr>
                          <w:rFonts w:cs="Open Sans Light"/>
                          <w:b/>
                          <w:bCs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 xml:space="preserve">  / </w:t>
                      </w:r>
                      <w:hyperlink r:id="rId15" w:history="1">
                        <w:r w:rsidR="0083110D" w:rsidRPr="009E1501">
                          <w:rPr>
                            <w:rFonts w:cs="Open Sans Light"/>
                            <w:b/>
                            <w:bCs/>
                            <w:color w:val="FFFFFF" w:themeColor="background1"/>
                            <w:spacing w:val="20"/>
                            <w:sz w:val="28"/>
                            <w:szCs w:val="28"/>
                            <w:u w:val="single"/>
                          </w:rPr>
                          <w:t>BUY WORDPRESS PLUGIN</w:t>
                        </w:r>
                      </w:hyperlink>
                    </w:p>
                    <w:p w:rsidR="0083110D" w:rsidRDefault="0083110D"/>
                  </w:txbxContent>
                </v:textbox>
                <w10:wrap anchorx="page"/>
              </v:shape>
            </w:pict>
          </mc:Fallback>
        </mc:AlternateContent>
      </w:r>
      <w:r w:rsidR="00A517B7" w:rsidRPr="00087F02">
        <w:rPr>
          <w:rFonts w:cs="Open Sans Light"/>
        </w:rPr>
        <w:br w:type="page"/>
      </w:r>
    </w:p>
    <w:p w:rsidR="003D5A13" w:rsidRDefault="003D5A13" w:rsidP="003D5A13">
      <w:pPr>
        <w:pStyle w:val="Heading1"/>
      </w:pPr>
      <w:bookmarkStart w:id="5" w:name="_Toc467069232"/>
      <w:r>
        <w:lastRenderedPageBreak/>
        <w:t>PREFACE</w:t>
      </w:r>
      <w:bookmarkEnd w:id="5"/>
    </w:p>
    <w:p w:rsidR="003D5A13" w:rsidRPr="003D5A13" w:rsidRDefault="003D5A13" w:rsidP="003D5A13"/>
    <w:p w:rsidR="00F32DFA" w:rsidRPr="00DA66C9" w:rsidRDefault="00F32DFA" w:rsidP="003D5A13">
      <w:pPr>
        <w:pStyle w:val="NormalHeading"/>
      </w:pPr>
      <w:r w:rsidRPr="00DA66C9">
        <w:t>Copyright</w:t>
      </w:r>
    </w:p>
    <w:p w:rsidR="00F32DFA" w:rsidRPr="00856D35" w:rsidRDefault="00F32DFA" w:rsidP="00856D35">
      <w:r w:rsidRPr="00856D35">
        <w:t xml:space="preserve">This document is Copyright © 2016 by its contributors as listed in the section titled </w:t>
      </w:r>
      <w:r w:rsidRPr="00856D35">
        <w:rPr>
          <w:b/>
          <w:bCs/>
        </w:rPr>
        <w:t>Authors</w:t>
      </w:r>
      <w:r w:rsidRPr="00856D35">
        <w:t xml:space="preserve">. You may distribute it and/or modify it under the terms of either the </w:t>
      </w:r>
      <w:hyperlink r:id="rId16" w:history="1">
        <w:r w:rsidRPr="00856D35">
          <w:rPr>
            <w:rStyle w:val="Hyperlink"/>
            <w:rFonts w:eastAsia="DejaVuSerif" w:cs="Open Sans Light"/>
            <w:szCs w:val="24"/>
          </w:rPr>
          <w:t>GNU General Public License</w:t>
        </w:r>
      </w:hyperlink>
      <w:r w:rsidRPr="00856D35">
        <w:t xml:space="preserve">, version 3 or later, or the </w:t>
      </w:r>
      <w:hyperlink r:id="rId17" w:history="1">
        <w:r w:rsidRPr="00856D35">
          <w:rPr>
            <w:rStyle w:val="Hyperlink"/>
            <w:rFonts w:eastAsia="DejaVuSerif" w:cs="Open Sans Light"/>
            <w:szCs w:val="24"/>
          </w:rPr>
          <w:t>Creative Commons Attribution License</w:t>
        </w:r>
      </w:hyperlink>
      <w:r w:rsidRPr="00856D35">
        <w:t>, version 3.0 or later. All trademarks within this guide belong to their legitimate owners.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cs="Open Sans Light"/>
          <w:b/>
          <w:bCs/>
          <w:color w:val="0085D2"/>
          <w:sz w:val="29"/>
          <w:szCs w:val="29"/>
        </w:rPr>
      </w:pP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cs="Open Sans Light"/>
          <w:b/>
          <w:bCs/>
          <w:color w:val="0085D2"/>
          <w:sz w:val="29"/>
          <w:szCs w:val="29"/>
        </w:rPr>
      </w:pPr>
    </w:p>
    <w:p w:rsidR="00F32DFA" w:rsidRPr="00DA66C9" w:rsidRDefault="00DA66C9" w:rsidP="00856D35">
      <w:pPr>
        <w:pStyle w:val="NormalHeading"/>
      </w:pPr>
      <w:r w:rsidRPr="00DA66C9">
        <w:t>AUTHORS</w:t>
      </w:r>
    </w:p>
    <w:p w:rsidR="00F32DFA" w:rsidRDefault="00F32DFA" w:rsidP="00856D35">
      <w:r>
        <w:t>Deepak Ghimire, Deip Group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00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00"/>
          <w:sz w:val="22"/>
          <w:szCs w:val="22"/>
        </w:rPr>
      </w:pPr>
    </w:p>
    <w:p w:rsidR="00F32DFA" w:rsidRPr="00DA66C9" w:rsidRDefault="00DA66C9" w:rsidP="00856D35">
      <w:pPr>
        <w:pStyle w:val="NormalHeading"/>
      </w:pPr>
      <w:r w:rsidRPr="00DA66C9">
        <w:t>FEEDBACK</w:t>
      </w:r>
    </w:p>
    <w:p w:rsidR="00F32DFA" w:rsidRDefault="00F32DFA" w:rsidP="00856D35">
      <w:pPr>
        <w:rPr>
          <w:color w:val="000081"/>
        </w:rPr>
      </w:pPr>
      <w:r w:rsidRPr="00F32DFA">
        <w:t>Please direct any comments or suggestions about this document to:</w:t>
      </w:r>
      <w:r w:rsidR="00856D35">
        <w:t xml:space="preserve"> </w:t>
      </w:r>
      <w:hyperlink r:id="rId18" w:anchor="contact" w:history="1">
        <w:r w:rsidRPr="00F32DFA">
          <w:rPr>
            <w:rStyle w:val="Hyperlink"/>
            <w:rFonts w:eastAsia="DejaVuSerif" w:cs="Open Sans Light"/>
            <w:sz w:val="22"/>
            <w:szCs w:val="22"/>
          </w:rPr>
          <w:t>http://codecanyon.net/user/deip#contact</w:t>
        </w:r>
      </w:hyperlink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81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81"/>
          <w:sz w:val="22"/>
          <w:szCs w:val="22"/>
        </w:rPr>
      </w:pPr>
    </w:p>
    <w:p w:rsidR="007377A9" w:rsidRPr="00F32DFA" w:rsidRDefault="00F32DFA" w:rsidP="00856D35">
      <w:pPr>
        <w:pStyle w:val="NormalHeading"/>
      </w:pPr>
      <w:r w:rsidRPr="00F32DFA">
        <w:t>Publication date and software version</w:t>
      </w:r>
    </w:p>
    <w:p w:rsidR="00087F02" w:rsidRDefault="00087F02" w:rsidP="00856D35">
      <w:r>
        <w:t xml:space="preserve">Published on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 w:rsidR="009E1501">
        <w:rPr>
          <w:noProof/>
        </w:rPr>
        <w:t>Wednesday, November 16, 2016</w:t>
      </w:r>
      <w:r>
        <w:fldChar w:fldCharType="end"/>
      </w:r>
      <w:r>
        <w:t>. Based on dFlip 1.</w:t>
      </w:r>
      <w:r w:rsidR="00DA66C9">
        <w:t>2.6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00"/>
          <w:sz w:val="22"/>
          <w:szCs w:val="22"/>
        </w:rPr>
      </w:pP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eastAsia="DejaVuSerif" w:cs="Open Sans Light"/>
          <w:color w:val="000000"/>
          <w:sz w:val="22"/>
          <w:szCs w:val="22"/>
        </w:rPr>
      </w:pPr>
    </w:p>
    <w:p w:rsidR="003D5A13" w:rsidRPr="00DA69A7" w:rsidRDefault="00087F02" w:rsidP="003D5A13">
      <w:pPr>
        <w:rPr>
          <w:rFonts w:eastAsia="DejaVuSerif" w:cs="Open Sans Light"/>
          <w:color w:val="FFD23C"/>
          <w:sz w:val="22"/>
          <w:szCs w:val="22"/>
          <w14:textFill>
            <w14:solidFill>
              <w14:srgbClr w14:val="FFD23C">
                <w14:lumMod w14:val="50000"/>
                <w14:lumOff w14:val="50000"/>
              </w14:srgbClr>
            </w14:solidFill>
          </w14:textFill>
        </w:rPr>
      </w:pPr>
      <w:r>
        <w:rPr>
          <w:rFonts w:eastAsia="DejaVuSerif" w:cs="Open Sans Light"/>
          <w:color w:val="000000"/>
          <w:sz w:val="22"/>
          <w:szCs w:val="22"/>
        </w:rPr>
        <w:br w:type="page"/>
      </w:r>
      <w:bookmarkEnd w:id="0"/>
      <w:bookmarkEnd w:id="1"/>
      <w:bookmarkEnd w:id="2"/>
      <w:bookmarkEnd w:id="3"/>
      <w:bookmarkEnd w:id="4"/>
    </w:p>
    <w:sdt>
      <w:sdtPr>
        <w:rPr>
          <w:rFonts w:eastAsiaTheme="minorHAnsi" w:cstheme="minorBidi"/>
          <w:color w:val="595959" w:themeColor="text1" w:themeTint="A6"/>
          <w:sz w:val="24"/>
        </w:rPr>
        <w:id w:val="-186754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A13" w:rsidRDefault="003D5A13">
          <w:pPr>
            <w:pStyle w:val="TOCHeading"/>
          </w:pPr>
          <w:r>
            <w:t>Table of Contents</w:t>
          </w:r>
        </w:p>
        <w:p w:rsidR="008C6998" w:rsidRDefault="003D5A13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9232" w:history="1">
            <w:r w:rsidR="008C6998" w:rsidRPr="00B3059A">
              <w:rPr>
                <w:rStyle w:val="Hyperlink"/>
                <w:noProof/>
              </w:rPr>
              <w:t>PREFACE</w:t>
            </w:r>
            <w:r w:rsidR="008C6998">
              <w:rPr>
                <w:noProof/>
                <w:webHidden/>
              </w:rPr>
              <w:tab/>
            </w:r>
            <w:r w:rsidR="008C6998">
              <w:rPr>
                <w:noProof/>
                <w:webHidden/>
              </w:rPr>
              <w:fldChar w:fldCharType="begin"/>
            </w:r>
            <w:r w:rsidR="008C6998">
              <w:rPr>
                <w:noProof/>
                <w:webHidden/>
              </w:rPr>
              <w:instrText xml:space="preserve"> PAGEREF _Toc467069232 \h </w:instrText>
            </w:r>
            <w:r w:rsidR="008C6998">
              <w:rPr>
                <w:noProof/>
                <w:webHidden/>
              </w:rPr>
            </w:r>
            <w:r w:rsidR="008C6998">
              <w:rPr>
                <w:noProof/>
                <w:webHidden/>
              </w:rPr>
              <w:fldChar w:fldCharType="separate"/>
            </w:r>
            <w:r w:rsidR="008C6998">
              <w:rPr>
                <w:noProof/>
                <w:webHidden/>
              </w:rPr>
              <w:t>1</w:t>
            </w:r>
            <w:r w:rsidR="008C6998">
              <w:rPr>
                <w:noProof/>
                <w:webHidden/>
              </w:rPr>
              <w:fldChar w:fldCharType="end"/>
            </w:r>
          </w:hyperlink>
        </w:p>
        <w:p w:rsidR="008C6998" w:rsidRDefault="005E66C7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69233" w:history="1">
            <w:r w:rsidR="008C6998" w:rsidRPr="00B3059A">
              <w:rPr>
                <w:rStyle w:val="Hyperlink"/>
                <w:noProof/>
              </w:rPr>
              <w:t>INTRODUCTION</w:t>
            </w:r>
            <w:r w:rsidR="008C6998">
              <w:rPr>
                <w:noProof/>
                <w:webHidden/>
              </w:rPr>
              <w:tab/>
            </w:r>
            <w:r w:rsidR="008C6998">
              <w:rPr>
                <w:noProof/>
                <w:webHidden/>
              </w:rPr>
              <w:fldChar w:fldCharType="begin"/>
            </w:r>
            <w:r w:rsidR="008C6998">
              <w:rPr>
                <w:noProof/>
                <w:webHidden/>
              </w:rPr>
              <w:instrText xml:space="preserve"> PAGEREF _Toc467069233 \h </w:instrText>
            </w:r>
            <w:r w:rsidR="008C6998">
              <w:rPr>
                <w:noProof/>
                <w:webHidden/>
              </w:rPr>
            </w:r>
            <w:r w:rsidR="008C6998">
              <w:rPr>
                <w:noProof/>
                <w:webHidden/>
              </w:rPr>
              <w:fldChar w:fldCharType="separate"/>
            </w:r>
            <w:r w:rsidR="008C6998">
              <w:rPr>
                <w:noProof/>
                <w:webHidden/>
              </w:rPr>
              <w:t>3</w:t>
            </w:r>
            <w:r w:rsidR="008C6998">
              <w:rPr>
                <w:noProof/>
                <w:webHidden/>
              </w:rPr>
              <w:fldChar w:fldCharType="end"/>
            </w:r>
          </w:hyperlink>
        </w:p>
        <w:p w:rsidR="008C6998" w:rsidRDefault="005E66C7">
          <w:pPr>
            <w:pStyle w:val="TOC2"/>
            <w:tabs>
              <w:tab w:val="right" w:leader="dot" w:pos="8297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69234" w:history="1">
            <w:r w:rsidR="008C6998" w:rsidRPr="00B3059A">
              <w:rPr>
                <w:rStyle w:val="Hyperlink"/>
                <w:noProof/>
              </w:rPr>
              <w:t>GO 3D</w:t>
            </w:r>
            <w:r w:rsidR="008C6998">
              <w:rPr>
                <w:noProof/>
                <w:webHidden/>
              </w:rPr>
              <w:tab/>
            </w:r>
            <w:r w:rsidR="008C6998">
              <w:rPr>
                <w:noProof/>
                <w:webHidden/>
              </w:rPr>
              <w:fldChar w:fldCharType="begin"/>
            </w:r>
            <w:r w:rsidR="008C6998">
              <w:rPr>
                <w:noProof/>
                <w:webHidden/>
              </w:rPr>
              <w:instrText xml:space="preserve"> PAGEREF _Toc467069234 \h </w:instrText>
            </w:r>
            <w:r w:rsidR="008C6998">
              <w:rPr>
                <w:noProof/>
                <w:webHidden/>
              </w:rPr>
            </w:r>
            <w:r w:rsidR="008C6998">
              <w:rPr>
                <w:noProof/>
                <w:webHidden/>
              </w:rPr>
              <w:fldChar w:fldCharType="separate"/>
            </w:r>
            <w:r w:rsidR="008C6998">
              <w:rPr>
                <w:noProof/>
                <w:webHidden/>
              </w:rPr>
              <w:t>3</w:t>
            </w:r>
            <w:r w:rsidR="008C6998">
              <w:rPr>
                <w:noProof/>
                <w:webHidden/>
              </w:rPr>
              <w:fldChar w:fldCharType="end"/>
            </w:r>
          </w:hyperlink>
        </w:p>
        <w:p w:rsidR="008C6998" w:rsidRDefault="005E66C7">
          <w:pPr>
            <w:pStyle w:val="TOC2"/>
            <w:tabs>
              <w:tab w:val="right" w:leader="dot" w:pos="8297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69235" w:history="1">
            <w:r w:rsidR="008C6998" w:rsidRPr="00B3059A">
              <w:rPr>
                <w:rStyle w:val="Hyperlink"/>
                <w:noProof/>
              </w:rPr>
              <w:t>GO PDF</w:t>
            </w:r>
            <w:r w:rsidR="008C6998">
              <w:rPr>
                <w:noProof/>
                <w:webHidden/>
              </w:rPr>
              <w:tab/>
            </w:r>
            <w:r w:rsidR="008C6998">
              <w:rPr>
                <w:noProof/>
                <w:webHidden/>
              </w:rPr>
              <w:fldChar w:fldCharType="begin"/>
            </w:r>
            <w:r w:rsidR="008C6998">
              <w:rPr>
                <w:noProof/>
                <w:webHidden/>
              </w:rPr>
              <w:instrText xml:space="preserve"> PAGEREF _Toc467069235 \h </w:instrText>
            </w:r>
            <w:r w:rsidR="008C6998">
              <w:rPr>
                <w:noProof/>
                <w:webHidden/>
              </w:rPr>
            </w:r>
            <w:r w:rsidR="008C6998">
              <w:rPr>
                <w:noProof/>
                <w:webHidden/>
              </w:rPr>
              <w:fldChar w:fldCharType="separate"/>
            </w:r>
            <w:r w:rsidR="008C6998">
              <w:rPr>
                <w:noProof/>
                <w:webHidden/>
              </w:rPr>
              <w:t>4</w:t>
            </w:r>
            <w:r w:rsidR="008C6998">
              <w:rPr>
                <w:noProof/>
                <w:webHidden/>
              </w:rPr>
              <w:fldChar w:fldCharType="end"/>
            </w:r>
          </w:hyperlink>
        </w:p>
        <w:p w:rsidR="008C6998" w:rsidRDefault="005E66C7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69236" w:history="1">
            <w:r w:rsidR="008C6998" w:rsidRPr="00B3059A">
              <w:rPr>
                <w:rStyle w:val="Hyperlink"/>
                <w:noProof/>
              </w:rPr>
              <w:t>REALISTIC 3D!!</w:t>
            </w:r>
            <w:r w:rsidR="008C6998">
              <w:rPr>
                <w:noProof/>
                <w:webHidden/>
              </w:rPr>
              <w:tab/>
            </w:r>
            <w:r w:rsidR="008C6998">
              <w:rPr>
                <w:noProof/>
                <w:webHidden/>
              </w:rPr>
              <w:fldChar w:fldCharType="begin"/>
            </w:r>
            <w:r w:rsidR="008C6998">
              <w:rPr>
                <w:noProof/>
                <w:webHidden/>
              </w:rPr>
              <w:instrText xml:space="preserve"> PAGEREF _Toc467069236 \h </w:instrText>
            </w:r>
            <w:r w:rsidR="008C6998">
              <w:rPr>
                <w:noProof/>
                <w:webHidden/>
              </w:rPr>
            </w:r>
            <w:r w:rsidR="008C6998">
              <w:rPr>
                <w:noProof/>
                <w:webHidden/>
              </w:rPr>
              <w:fldChar w:fldCharType="separate"/>
            </w:r>
            <w:r w:rsidR="008C6998">
              <w:rPr>
                <w:noProof/>
                <w:webHidden/>
              </w:rPr>
              <w:t>5</w:t>
            </w:r>
            <w:r w:rsidR="008C6998">
              <w:rPr>
                <w:noProof/>
                <w:webHidden/>
              </w:rPr>
              <w:fldChar w:fldCharType="end"/>
            </w:r>
          </w:hyperlink>
        </w:p>
        <w:p w:rsidR="003D5A13" w:rsidRDefault="003D5A13">
          <w:r>
            <w:rPr>
              <w:b/>
              <w:bCs/>
              <w:noProof/>
            </w:rPr>
            <w:fldChar w:fldCharType="end"/>
          </w:r>
        </w:p>
      </w:sdtContent>
    </w:sdt>
    <w:p w:rsidR="00BE7A4D" w:rsidRPr="009714BC" w:rsidRDefault="00BE7A4D" w:rsidP="00BE7A4D">
      <w:pPr>
        <w:jc w:val="both"/>
        <w:rPr>
          <w:rFonts w:cs="Open Sans Light"/>
          <w:color w:val="7F7F7F" w:themeColor="text1" w:themeTint="80"/>
          <w:vertAlign w:val="subscript"/>
        </w:rPr>
      </w:pPr>
    </w:p>
    <w:p w:rsidR="00BE7A4D" w:rsidRPr="003D5A13" w:rsidRDefault="00BE7A4D">
      <w:pPr>
        <w:rPr>
          <w:rFonts w:cs="Open Sans Light"/>
          <w:color w:val="7F7F7F" w:themeColor="text1" w:themeTint="80"/>
        </w:rPr>
      </w:pPr>
      <w:r w:rsidRPr="009714BC">
        <w:rPr>
          <w:rFonts w:cs="Open Sans Light"/>
          <w:color w:val="7F7F7F" w:themeColor="text1" w:themeTint="80"/>
        </w:rPr>
        <w:br w:type="page"/>
      </w:r>
    </w:p>
    <w:p w:rsidR="00BE7A4D" w:rsidRDefault="00BE7A4D" w:rsidP="00BE7A4D">
      <w:pPr>
        <w:pStyle w:val="Heading1"/>
        <w:jc w:val="center"/>
      </w:pPr>
      <w:bookmarkStart w:id="6" w:name="_Toc467069233"/>
      <w:r w:rsidRPr="00AC2759">
        <w:lastRenderedPageBreak/>
        <w:t>INTRODUCTION</w:t>
      </w:r>
      <w:bookmarkEnd w:id="6"/>
    </w:p>
    <w:p w:rsidR="00AC2759" w:rsidRDefault="00AC2759" w:rsidP="00AC2759">
      <w:pPr>
        <w:jc w:val="center"/>
        <w:rPr>
          <w:rFonts w:cs="Open Sans Light"/>
          <w:color w:val="00A0B8" w:themeColor="accent1"/>
        </w:rPr>
      </w:pPr>
    </w:p>
    <w:p w:rsidR="00DA69A7" w:rsidRDefault="00DA69A7" w:rsidP="00AC2759">
      <w:pPr>
        <w:jc w:val="center"/>
        <w:rPr>
          <w:rFonts w:cs="Open Sans Light"/>
          <w:color w:val="00A0B8" w:themeColor="accent1"/>
        </w:rPr>
      </w:pPr>
    </w:p>
    <w:p w:rsidR="00AC2759" w:rsidRPr="00CA60B3" w:rsidRDefault="00AC2759" w:rsidP="00AC2759">
      <w:pPr>
        <w:jc w:val="center"/>
        <w:rPr>
          <w:rFonts w:cs="Open Sans Light"/>
          <w:color w:val="00A0B8" w:themeColor="accent1"/>
          <w:szCs w:val="24"/>
        </w:rPr>
      </w:pPr>
      <w:r w:rsidRPr="00CA60B3">
        <w:rPr>
          <w:rFonts w:cs="Open Sans Light"/>
          <w:color w:val="00A0B8" w:themeColor="accent1"/>
          <w:szCs w:val="24"/>
        </w:rPr>
        <w:t xml:space="preserve">---- </w:t>
      </w:r>
      <w:r w:rsidR="003D5A13">
        <w:rPr>
          <w:rFonts w:cs="Open Sans Light"/>
          <w:color w:val="00A0B8" w:themeColor="accent1"/>
          <w:szCs w:val="24"/>
        </w:rPr>
        <w:t>IN SHORT ----</w:t>
      </w:r>
    </w:p>
    <w:p w:rsidR="003D5A13" w:rsidRPr="00AC2759" w:rsidRDefault="003D5A13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</w:p>
    <w:p w:rsidR="00BE7A4D" w:rsidRPr="00AC2759" w:rsidRDefault="00BE7A4D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AC2759">
        <w:rPr>
          <w:rFonts w:ascii="Open Sans" w:hAnsi="Open Sans" w:cs="Open Sans"/>
          <w:color w:val="00A0B8" w:themeColor="accent1"/>
          <w:sz w:val="52"/>
          <w:szCs w:val="52"/>
        </w:rPr>
        <w:t>THE WORLD HAS CHANGED</w:t>
      </w:r>
    </w:p>
    <w:p w:rsidR="00BE7A4D" w:rsidRDefault="00BE7A4D" w:rsidP="00AC2759">
      <w:pPr>
        <w:jc w:val="center"/>
        <w:rPr>
          <w:rFonts w:cs="Open Sans Light"/>
          <w:sz w:val="52"/>
          <w:szCs w:val="52"/>
        </w:rPr>
      </w:pPr>
      <w:r w:rsidRPr="00AC2759">
        <w:rPr>
          <w:rFonts w:cs="Open Sans Light"/>
          <w:sz w:val="52"/>
          <w:szCs w:val="52"/>
        </w:rPr>
        <w:t>HAVE YOU CHANGED YOUR WAY OF PRESENTATION?</w:t>
      </w:r>
    </w:p>
    <w:p w:rsidR="003D5A13" w:rsidRDefault="003D5A13" w:rsidP="00AC2759">
      <w:pPr>
        <w:jc w:val="center"/>
        <w:rPr>
          <w:rFonts w:cs="Open Sans Light"/>
          <w:sz w:val="52"/>
          <w:szCs w:val="52"/>
        </w:rPr>
      </w:pPr>
    </w:p>
    <w:p w:rsidR="00DA69A7" w:rsidRDefault="00224B03" w:rsidP="008607A8">
      <w:pPr>
        <w:pStyle w:val="Heading2"/>
        <w:jc w:val="center"/>
        <w:rPr>
          <w:b w:val="0"/>
          <w:sz w:val="144"/>
          <w:szCs w:val="144"/>
        </w:rPr>
      </w:pPr>
      <w:bookmarkStart w:id="7" w:name="_Toc467069234"/>
      <w:r w:rsidRPr="008607A8">
        <w:rPr>
          <w:b w:val="0"/>
          <w:sz w:val="144"/>
          <w:szCs w:val="144"/>
        </w:rPr>
        <w:t>GO 3D</w:t>
      </w:r>
      <w:bookmarkEnd w:id="7"/>
    </w:p>
    <w:p w:rsidR="008607A8" w:rsidRPr="008607A8" w:rsidRDefault="008607A8" w:rsidP="008607A8">
      <w:pPr>
        <w:jc w:val="center"/>
      </w:pPr>
    </w:p>
    <w:p w:rsidR="00CC60FC" w:rsidRDefault="00CC60FC" w:rsidP="003D5A13">
      <w:pPr>
        <w:pStyle w:val="NormalHeading"/>
        <w:jc w:val="center"/>
      </w:pPr>
    </w:p>
    <w:p w:rsidR="00BE7A4D" w:rsidRPr="00BE7A4D" w:rsidRDefault="00BE7A4D" w:rsidP="003D5A13">
      <w:pPr>
        <w:pStyle w:val="NormalHeading"/>
        <w:jc w:val="center"/>
        <w:rPr>
          <w:b/>
        </w:rPr>
      </w:pPr>
      <w:r>
        <w:t>with</w:t>
      </w:r>
      <w:r w:rsidRPr="00BE7A4D">
        <w:t xml:space="preserve"> </w:t>
      </w:r>
      <w:r>
        <w:t>DFLIP</w:t>
      </w:r>
    </w:p>
    <w:p w:rsidR="00DA69A7" w:rsidRPr="00DA69A7" w:rsidRDefault="00DA69A7" w:rsidP="008607A8">
      <w:pPr>
        <w:jc w:val="center"/>
      </w:pPr>
      <w:r w:rsidRPr="00DA69A7">
        <w:t xml:space="preserve">DFLIP SUPPORTS </w:t>
      </w:r>
      <w:r>
        <w:t>CSS MODE AS FALLBACK</w:t>
      </w:r>
    </w:p>
    <w:p w:rsidR="001B2E1B" w:rsidRDefault="00BE7A4D" w:rsidP="001B2E1B">
      <w:pPr>
        <w:jc w:val="center"/>
        <w:rPr>
          <w:rFonts w:cs="Open Sans Light"/>
        </w:rPr>
      </w:pPr>
      <w:r>
        <w:rPr>
          <w:rFonts w:cs="Open Sans Light"/>
        </w:rPr>
        <w:br w:type="page"/>
      </w:r>
    </w:p>
    <w:p w:rsidR="00DA69A7" w:rsidRDefault="00DA69A7" w:rsidP="00DA69A7">
      <w:pPr>
        <w:jc w:val="center"/>
        <w:rPr>
          <w:rFonts w:cs="Open Sans Light"/>
        </w:rPr>
      </w:pPr>
    </w:p>
    <w:p w:rsidR="008607A8" w:rsidRDefault="008607A8" w:rsidP="00DA69A7">
      <w:pPr>
        <w:jc w:val="center"/>
        <w:rPr>
          <w:rFonts w:cs="Open Sans Light"/>
        </w:rPr>
      </w:pPr>
    </w:p>
    <w:p w:rsidR="00DA69A7" w:rsidRDefault="00DA69A7" w:rsidP="00DA69A7">
      <w:pPr>
        <w:jc w:val="center"/>
        <w:rPr>
          <w:rFonts w:cs="Open Sans Light"/>
        </w:rPr>
      </w:pPr>
    </w:p>
    <w:p w:rsidR="00DA69A7" w:rsidRPr="00CA60B3" w:rsidRDefault="00DA69A7" w:rsidP="00DA69A7">
      <w:pPr>
        <w:jc w:val="center"/>
        <w:rPr>
          <w:rFonts w:cs="Open Sans Light"/>
          <w:color w:val="00A0B8" w:themeColor="accent1"/>
          <w:szCs w:val="24"/>
        </w:rPr>
      </w:pPr>
      <w:r w:rsidRPr="00CA60B3">
        <w:rPr>
          <w:rFonts w:cs="Open Sans Light"/>
          <w:color w:val="00A0B8" w:themeColor="accent1"/>
          <w:szCs w:val="24"/>
        </w:rPr>
        <w:t xml:space="preserve">---- </w:t>
      </w:r>
      <w:r w:rsidR="008607A8">
        <w:rPr>
          <w:rFonts w:cs="Open Sans Light"/>
          <w:color w:val="00A0B8" w:themeColor="accent1"/>
          <w:szCs w:val="24"/>
        </w:rPr>
        <w:t>NOT JUST THAT</w:t>
      </w:r>
      <w:r w:rsidRPr="00CA60B3">
        <w:rPr>
          <w:rFonts w:cs="Open Sans Light"/>
          <w:color w:val="00A0B8" w:themeColor="accent1"/>
          <w:szCs w:val="24"/>
        </w:rPr>
        <w:t xml:space="preserve"> ----</w:t>
      </w:r>
    </w:p>
    <w:p w:rsidR="00DA69A7" w:rsidRDefault="00DA69A7" w:rsidP="00DA69A7">
      <w:pPr>
        <w:jc w:val="center"/>
        <w:rPr>
          <w:rFonts w:cs="Open Sans Light"/>
        </w:rPr>
      </w:pPr>
    </w:p>
    <w:p w:rsidR="00DA69A7" w:rsidRDefault="00DA69A7" w:rsidP="00DA69A7">
      <w:pPr>
        <w:jc w:val="center"/>
        <w:rPr>
          <w:rFonts w:cs="Open Sans Light"/>
        </w:rPr>
      </w:pPr>
    </w:p>
    <w:p w:rsidR="00DA69A7" w:rsidRPr="001B2E1B" w:rsidRDefault="00DA69A7" w:rsidP="00DA69A7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1B2E1B">
        <w:rPr>
          <w:rFonts w:ascii="Open Sans" w:hAnsi="Open Sans" w:cs="Open Sans"/>
          <w:color w:val="00A0B8" w:themeColor="accent1"/>
          <w:sz w:val="52"/>
          <w:szCs w:val="52"/>
        </w:rPr>
        <w:t>GONE ARE THE DAYS</w:t>
      </w:r>
    </w:p>
    <w:p w:rsidR="00DA69A7" w:rsidRDefault="00DA69A7" w:rsidP="00DA69A7">
      <w:pPr>
        <w:jc w:val="center"/>
        <w:rPr>
          <w:rFonts w:cs="Open Sans Light"/>
          <w:sz w:val="52"/>
          <w:szCs w:val="52"/>
        </w:rPr>
      </w:pPr>
      <w:r w:rsidRPr="001B2E1B">
        <w:rPr>
          <w:rFonts w:cs="Open Sans Light"/>
          <w:sz w:val="52"/>
          <w:szCs w:val="52"/>
        </w:rPr>
        <w:t>WHEN YOU H</w:t>
      </w:r>
      <w:bookmarkStart w:id="8" w:name="_GoBack"/>
      <w:bookmarkEnd w:id="8"/>
      <w:r w:rsidRPr="001B2E1B">
        <w:rPr>
          <w:rFonts w:cs="Open Sans Light"/>
          <w:sz w:val="52"/>
          <w:szCs w:val="52"/>
        </w:rPr>
        <w:t>AD TO LIMIT WITH TEXT AND IMAGES</w:t>
      </w:r>
    </w:p>
    <w:p w:rsidR="00DA69A7" w:rsidRPr="001B2E1B" w:rsidRDefault="00DA69A7" w:rsidP="00DA69A7">
      <w:pPr>
        <w:jc w:val="center"/>
        <w:rPr>
          <w:rFonts w:cs="Open Sans Light"/>
          <w:sz w:val="52"/>
          <w:szCs w:val="52"/>
        </w:rPr>
      </w:pPr>
    </w:p>
    <w:p w:rsidR="008607A8" w:rsidRDefault="00DA69A7" w:rsidP="008607A8">
      <w:pPr>
        <w:pStyle w:val="Heading2"/>
        <w:jc w:val="center"/>
        <w:rPr>
          <w:b w:val="0"/>
          <w:sz w:val="144"/>
          <w:szCs w:val="144"/>
        </w:rPr>
      </w:pPr>
      <w:bookmarkStart w:id="9" w:name="_Toc467069235"/>
      <w:r w:rsidRPr="008607A8">
        <w:rPr>
          <w:b w:val="0"/>
          <w:sz w:val="144"/>
          <w:szCs w:val="144"/>
        </w:rPr>
        <w:t>GO PDF</w:t>
      </w:r>
      <w:bookmarkEnd w:id="9"/>
    </w:p>
    <w:p w:rsidR="008607A8" w:rsidRPr="008607A8" w:rsidRDefault="008607A8" w:rsidP="008607A8">
      <w:pPr>
        <w:jc w:val="center"/>
      </w:pPr>
    </w:p>
    <w:p w:rsidR="008607A8" w:rsidRDefault="008607A8" w:rsidP="008607A8">
      <w:pPr>
        <w:pStyle w:val="NormalHeading"/>
        <w:jc w:val="center"/>
      </w:pPr>
    </w:p>
    <w:p w:rsidR="008607A8" w:rsidRPr="00BE7A4D" w:rsidRDefault="008607A8" w:rsidP="008607A8">
      <w:pPr>
        <w:pStyle w:val="NormalHeading"/>
        <w:jc w:val="center"/>
        <w:rPr>
          <w:b/>
        </w:rPr>
      </w:pPr>
      <w:r>
        <w:t>with</w:t>
      </w:r>
      <w:r w:rsidRPr="00BE7A4D">
        <w:t xml:space="preserve"> </w:t>
      </w:r>
      <w:r>
        <w:t>DFLIP</w:t>
      </w:r>
    </w:p>
    <w:p w:rsidR="00DA69A7" w:rsidRPr="00DA69A7" w:rsidRDefault="00DA69A7" w:rsidP="008607A8">
      <w:pPr>
        <w:jc w:val="center"/>
      </w:pPr>
      <w:r w:rsidRPr="00DA69A7">
        <w:t xml:space="preserve">DFLIP SUPPORTS </w:t>
      </w:r>
      <w:r>
        <w:t>IMAGE AND TEXT TOO!</w:t>
      </w:r>
    </w:p>
    <w:p w:rsidR="00DA69A7" w:rsidRPr="00BE7A4D" w:rsidRDefault="00DA69A7" w:rsidP="00DA69A7"/>
    <w:p w:rsidR="00DA69A7" w:rsidRDefault="00DA69A7" w:rsidP="00DA69A7">
      <w:pPr>
        <w:rPr>
          <w:rFonts w:cs="Open Sans Light"/>
        </w:rPr>
      </w:pPr>
      <w:r>
        <w:rPr>
          <w:rFonts w:cs="Open Sans Light"/>
        </w:rPr>
        <w:br w:type="page"/>
      </w:r>
    </w:p>
    <w:p w:rsidR="00BE7A4D" w:rsidRDefault="00DA69A7" w:rsidP="000C0AD0">
      <w:pPr>
        <w:pStyle w:val="Heading1"/>
      </w:pPr>
      <w:bookmarkStart w:id="10" w:name="_Toc467069236"/>
      <w:r>
        <w:lastRenderedPageBreak/>
        <w:t>REALISTIC</w:t>
      </w:r>
      <w:r w:rsidR="00BF4574" w:rsidRPr="00BF4574">
        <w:t xml:space="preserve"> 3D!!</w:t>
      </w:r>
      <w:bookmarkEnd w:id="10"/>
    </w:p>
    <w:p w:rsidR="00CA60B3" w:rsidRPr="00CA60B3" w:rsidRDefault="00CA60B3" w:rsidP="00CA60B3"/>
    <w:p w:rsidR="004021FD" w:rsidRPr="00CA60B3" w:rsidRDefault="00DA69A7" w:rsidP="00CA60B3">
      <w:pPr>
        <w:jc w:val="both"/>
        <w:rPr>
          <w:rFonts w:cs="Open Sans Light"/>
          <w:sz w:val="28"/>
          <w:szCs w:val="28"/>
        </w:rPr>
      </w:pPr>
      <w:r>
        <w:rPr>
          <w:rFonts w:cs="Open Sans Light"/>
          <w:sz w:val="28"/>
          <w:szCs w:val="28"/>
        </w:rPr>
        <w:t>T</w:t>
      </w:r>
      <w:r w:rsidR="004021FD" w:rsidRPr="00CA60B3">
        <w:rPr>
          <w:rFonts w:cs="Open Sans Light"/>
          <w:sz w:val="28"/>
          <w:szCs w:val="28"/>
        </w:rPr>
        <w:t xml:space="preserve">echnology has improved a lot. We also try to improve it a bit. While 3D in desktop and games looks great, 3D in web aka WebGL is still at </w:t>
      </w:r>
      <w:r w:rsidR="003D5A13" w:rsidRPr="00CA60B3">
        <w:rPr>
          <w:rFonts w:cs="Open Sans Light"/>
          <w:sz w:val="28"/>
          <w:szCs w:val="28"/>
        </w:rPr>
        <w:t>its</w:t>
      </w:r>
      <w:r w:rsidR="004021FD" w:rsidRPr="00CA60B3">
        <w:rPr>
          <w:rFonts w:cs="Open Sans Light"/>
          <w:sz w:val="28"/>
          <w:szCs w:val="28"/>
        </w:rPr>
        <w:t xml:space="preserve"> infancy but shows greats promise.</w:t>
      </w:r>
    </w:p>
    <w:p w:rsidR="004021FD" w:rsidRPr="00CA60B3" w:rsidRDefault="004021FD" w:rsidP="00CA60B3">
      <w:pPr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sz w:val="28"/>
          <w:szCs w:val="28"/>
        </w:rPr>
        <w:t>We have tried our great deal to optimize the power and enhance your experience. As a result, now we have:</w:t>
      </w:r>
    </w:p>
    <w:p w:rsidR="00CA60B3" w:rsidRPr="00CA60B3" w:rsidRDefault="00CA60B3" w:rsidP="00CA60B3">
      <w:pPr>
        <w:jc w:val="both"/>
        <w:rPr>
          <w:rFonts w:cs="Open Sans Light"/>
          <w:sz w:val="28"/>
          <w:szCs w:val="28"/>
        </w:rPr>
      </w:pPr>
    </w:p>
    <w:p w:rsidR="004021FD" w:rsidRPr="00CA60B3" w:rsidRDefault="004021FD" w:rsidP="00DA69A7">
      <w:pPr>
        <w:pStyle w:val="ListParagraph"/>
        <w:numPr>
          <w:ilvl w:val="0"/>
          <w:numId w:val="8"/>
        </w:numPr>
        <w:spacing w:before="0" w:after="0" w:line="276" w:lineRule="auto"/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color w:val="00A0B8" w:themeColor="accent1"/>
          <w:sz w:val="28"/>
          <w:szCs w:val="28"/>
        </w:rPr>
        <w:t xml:space="preserve">Optimized 3D </w:t>
      </w:r>
      <w:r w:rsidRPr="00CA60B3">
        <w:rPr>
          <w:rFonts w:cs="Open Sans Light"/>
          <w:sz w:val="28"/>
          <w:szCs w:val="28"/>
        </w:rPr>
        <w:t>structure based on THREE.js and our Mockup.js.</w:t>
      </w:r>
    </w:p>
    <w:p w:rsidR="004021FD" w:rsidRPr="00CA60B3" w:rsidRDefault="00CA60B3" w:rsidP="00DA69A7">
      <w:pPr>
        <w:pStyle w:val="ListParagraph"/>
        <w:numPr>
          <w:ilvl w:val="0"/>
          <w:numId w:val="8"/>
        </w:numPr>
        <w:spacing w:before="0" w:after="0" w:line="276" w:lineRule="auto"/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color w:val="00A0B8" w:themeColor="accent1"/>
          <w:sz w:val="28"/>
          <w:szCs w:val="28"/>
        </w:rPr>
        <w:t>On Demand Smart Rendering</w:t>
      </w:r>
      <w:r w:rsidRPr="00CA60B3">
        <w:rPr>
          <w:rFonts w:cs="Open Sans Light"/>
          <w:sz w:val="28"/>
          <w:szCs w:val="28"/>
        </w:rPr>
        <w:t>, that minimizes the CPU and RAM usage of your computer.</w:t>
      </w:r>
    </w:p>
    <w:p w:rsidR="00CA60B3" w:rsidRPr="00CA60B3" w:rsidRDefault="00CA60B3" w:rsidP="00DA69A7">
      <w:pPr>
        <w:pStyle w:val="ListParagraph"/>
        <w:numPr>
          <w:ilvl w:val="0"/>
          <w:numId w:val="8"/>
        </w:numPr>
        <w:spacing w:before="0" w:after="0" w:line="276" w:lineRule="auto"/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color w:val="00A0B8" w:themeColor="accent1"/>
          <w:sz w:val="28"/>
          <w:szCs w:val="28"/>
        </w:rPr>
        <w:t>Realistic 3D Paper –</w:t>
      </w:r>
      <w:r w:rsidRPr="00CA60B3">
        <w:rPr>
          <w:rFonts w:cs="Open Sans Light"/>
          <w:sz w:val="28"/>
          <w:szCs w:val="28"/>
        </w:rPr>
        <w:t xml:space="preserve"> straight from the powerful mockup library with great flexibility and promise.</w:t>
      </w:r>
    </w:p>
    <w:p w:rsidR="00CA60B3" w:rsidRDefault="00CA60B3" w:rsidP="00DA69A7">
      <w:pPr>
        <w:pStyle w:val="ListParagraph"/>
        <w:numPr>
          <w:ilvl w:val="0"/>
          <w:numId w:val="8"/>
        </w:numPr>
        <w:spacing w:before="0" w:after="0" w:line="276" w:lineRule="auto"/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color w:val="00A0B8" w:themeColor="accent1"/>
          <w:sz w:val="28"/>
          <w:szCs w:val="28"/>
        </w:rPr>
        <w:t xml:space="preserve">SMART Memory Management </w:t>
      </w:r>
      <w:r w:rsidRPr="00CA60B3">
        <w:rPr>
          <w:rFonts w:cs="Open Sans Light"/>
          <w:sz w:val="28"/>
          <w:szCs w:val="28"/>
        </w:rPr>
        <w:t>– Along with already great browser engines we have optimized our plugin to stay low on memory with proper memory cleaning.</w:t>
      </w:r>
    </w:p>
    <w:p w:rsidR="00DA69A7" w:rsidRDefault="00DA69A7" w:rsidP="00DA69A7">
      <w:pPr>
        <w:pStyle w:val="ListParagraph"/>
        <w:numPr>
          <w:ilvl w:val="0"/>
          <w:numId w:val="8"/>
        </w:numPr>
        <w:spacing w:before="0" w:after="0" w:line="276" w:lineRule="auto"/>
        <w:jc w:val="both"/>
        <w:rPr>
          <w:rFonts w:cs="Open Sans Light"/>
          <w:sz w:val="28"/>
          <w:szCs w:val="28"/>
        </w:rPr>
      </w:pPr>
      <w:r w:rsidRPr="00CA60B3">
        <w:rPr>
          <w:rFonts w:cs="Open Sans Light"/>
          <w:color w:val="00A0B8" w:themeColor="accent1"/>
          <w:sz w:val="28"/>
          <w:szCs w:val="28"/>
        </w:rPr>
        <w:t xml:space="preserve">SMART </w:t>
      </w:r>
      <w:r>
        <w:rPr>
          <w:rFonts w:cs="Open Sans Light"/>
          <w:color w:val="00A0B8" w:themeColor="accent1"/>
          <w:sz w:val="28"/>
          <w:szCs w:val="28"/>
        </w:rPr>
        <w:t>Fallback</w:t>
      </w:r>
      <w:r w:rsidRPr="00CA60B3">
        <w:rPr>
          <w:rFonts w:cs="Open Sans Light"/>
          <w:color w:val="00A0B8" w:themeColor="accent1"/>
          <w:sz w:val="28"/>
          <w:szCs w:val="28"/>
        </w:rPr>
        <w:t xml:space="preserve"> </w:t>
      </w:r>
      <w:r w:rsidRPr="00CA60B3">
        <w:rPr>
          <w:rFonts w:cs="Open Sans Light"/>
          <w:sz w:val="28"/>
          <w:szCs w:val="28"/>
        </w:rPr>
        <w:t xml:space="preserve">– </w:t>
      </w:r>
      <w:r>
        <w:rPr>
          <w:rFonts w:cs="Open Sans Light"/>
          <w:sz w:val="28"/>
          <w:szCs w:val="28"/>
        </w:rPr>
        <w:t>In case you don’t want 3D; No problem you can always use CSS MODE.</w:t>
      </w:r>
    </w:p>
    <w:p w:rsidR="00DA69A7" w:rsidRPr="00CA60B3" w:rsidRDefault="00DA69A7" w:rsidP="00DA69A7">
      <w:pPr>
        <w:pStyle w:val="ListParagraph"/>
        <w:jc w:val="both"/>
        <w:rPr>
          <w:rFonts w:cs="Open Sans Light"/>
          <w:sz w:val="28"/>
          <w:szCs w:val="28"/>
        </w:rPr>
      </w:pPr>
    </w:p>
    <w:p w:rsidR="00CA60B3" w:rsidRPr="00CA60B3" w:rsidRDefault="00CA60B3" w:rsidP="00CA60B3">
      <w:pPr>
        <w:jc w:val="both"/>
        <w:rPr>
          <w:rFonts w:cs="Open Sans Light"/>
          <w:sz w:val="28"/>
          <w:szCs w:val="28"/>
        </w:rPr>
      </w:pPr>
    </w:p>
    <w:p w:rsidR="001961AC" w:rsidRDefault="00CA60B3" w:rsidP="001961AC">
      <w:pPr>
        <w:jc w:val="center"/>
        <w:rPr>
          <w:rFonts w:cs="Open Sans Light"/>
        </w:rPr>
      </w:pPr>
      <w:r>
        <w:rPr>
          <w:rFonts w:cs="Open Sans Ligh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949855" wp14:editId="20A4B937">
                <wp:simplePos x="0" y="0"/>
                <wp:positionH relativeFrom="page">
                  <wp:posOffset>532263</wp:posOffset>
                </wp:positionH>
                <wp:positionV relativeFrom="margin">
                  <wp:posOffset>6818763</wp:posOffset>
                </wp:positionV>
                <wp:extent cx="6591868" cy="215634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868" cy="215634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A7" w:rsidRDefault="00DA69A7" w:rsidP="00DA69A7">
                            <w:pPr>
                              <w:jc w:val="center"/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40"/>
                                <w:szCs w:val="28"/>
                              </w:rPr>
                            </w:pPr>
                          </w:p>
                          <w:p w:rsidR="00DA69A7" w:rsidRPr="00DA69A7" w:rsidRDefault="00DA69A7" w:rsidP="00DA69A7">
                            <w:pPr>
                              <w:jc w:val="center"/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40"/>
                                <w:szCs w:val="28"/>
                              </w:rPr>
                            </w:pPr>
                            <w:r w:rsidRPr="00DA69A7"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40"/>
                                <w:szCs w:val="28"/>
                              </w:rPr>
                              <w:t>WEB 3D IS NOW REALISTIC SMOOTH,</w:t>
                            </w:r>
                          </w:p>
                          <w:p w:rsidR="00BF4574" w:rsidRPr="00DA69A7" w:rsidRDefault="00DA69A7" w:rsidP="00DA69A7">
                            <w:pPr>
                              <w:jc w:val="center"/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40"/>
                                <w:szCs w:val="28"/>
                              </w:rPr>
                            </w:pPr>
                            <w:r w:rsidRPr="00DA69A7">
                              <w:rPr>
                                <w:rFonts w:cs="Open Sans Light"/>
                                <w:color w:val="FFFFFF" w:themeColor="background1"/>
                                <w:spacing w:val="20"/>
                                <w:sz w:val="40"/>
                                <w:szCs w:val="28"/>
                              </w:rPr>
                              <w:t>LESS RESOURCE HUNGRY AND FEASIBLE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40080" tIns="91440" rIns="274320" bIns="2743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9855" id="Text Box 7" o:spid="_x0000_s1030" type="#_x0000_t202" style="position:absolute;left:0;text-align:left;margin-left:41.9pt;margin-top:536.9pt;width:519.05pt;height:169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" fillcolor="#00a0b8 [3204]" stroked="f" strokeweight=".5pt">
                <v:textbox inset="50.4pt,7.2pt,21.6pt,21.6pt">
                  <w:txbxContent>
                    <w:p w:rsidR="00DA69A7" w:rsidRDefault="00DA69A7" w:rsidP="00DA69A7">
                      <w:pPr>
                        <w:jc w:val="center"/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</w:pPr>
                    </w:p>
                    <w:p w:rsidR="00DA69A7" w:rsidRPr="00DA69A7" w:rsidRDefault="00DA69A7" w:rsidP="00DA69A7">
                      <w:pPr>
                        <w:jc w:val="center"/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</w:pPr>
                      <w:r w:rsidRPr="00DA69A7"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  <w:t>WEB 3D IS NOW</w:t>
                      </w:r>
                      <w:r w:rsidRPr="00DA69A7"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  <w:t xml:space="preserve"> REALISTIC </w:t>
                      </w:r>
                      <w:r w:rsidRPr="00DA69A7"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  <w:t>SMOOTH,</w:t>
                      </w:r>
                    </w:p>
                    <w:p w:rsidR="00BF4574" w:rsidRPr="00DA69A7" w:rsidRDefault="00DA69A7" w:rsidP="00DA69A7">
                      <w:pPr>
                        <w:jc w:val="center"/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</w:pPr>
                      <w:r w:rsidRPr="00DA69A7">
                        <w:rPr>
                          <w:rFonts w:cs="Open Sans Light"/>
                          <w:color w:val="FFFFFF" w:themeColor="background1"/>
                          <w:spacing w:val="20"/>
                          <w:sz w:val="40"/>
                          <w:szCs w:val="28"/>
                        </w:rPr>
                        <w:t>LESS RESOURCE HUNGRY AND FEASIBLE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E7A4D">
        <w:rPr>
          <w:rFonts w:cs="Open Sans Light"/>
        </w:rPr>
        <w:br w:type="page"/>
      </w:r>
    </w:p>
    <w:p w:rsidR="001961AC" w:rsidRDefault="001961AC" w:rsidP="001961AC">
      <w:pPr>
        <w:rPr>
          <w:rFonts w:cs="Open Sans Light"/>
        </w:rPr>
      </w:pPr>
    </w:p>
    <w:p w:rsidR="009766B0" w:rsidRPr="007377A9" w:rsidRDefault="009766B0" w:rsidP="001961AC">
      <w:pPr>
        <w:rPr>
          <w:rFonts w:cs="Open Sans Light"/>
        </w:rPr>
      </w:pPr>
    </w:p>
    <w:sectPr w:rsidR="009766B0" w:rsidRPr="007377A9" w:rsidSect="00BF4574">
      <w:footerReference w:type="default" r:id="rId19"/>
      <w:pgSz w:w="11907" w:h="16839" w:code="9"/>
      <w:pgMar w:top="162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C7" w:rsidRDefault="005E66C7">
      <w:pPr>
        <w:spacing w:before="0" w:after="0" w:line="240" w:lineRule="auto"/>
      </w:pPr>
      <w:r>
        <w:separator/>
      </w:r>
    </w:p>
  </w:endnote>
  <w:endnote w:type="continuationSeparator" w:id="0">
    <w:p w:rsidR="005E66C7" w:rsidRDefault="005E66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6B0" w:rsidRPr="00F32DFA" w:rsidRDefault="007377A9">
    <w:pPr>
      <w:pStyle w:val="Footer"/>
      <w:rPr>
        <w:rFonts w:cs="Open Sans Light"/>
      </w:rPr>
    </w:pPr>
    <w:r w:rsidRPr="00F32DFA">
      <w:rPr>
        <w:rFonts w:cs="Open Sans Light"/>
      </w:rPr>
      <w:t xml:space="preserve"> </w:t>
    </w:r>
    <w:r w:rsidRPr="00F32DFA">
      <w:rPr>
        <w:rFonts w:cs="Open Sans Light"/>
      </w:rPr>
      <w:fldChar w:fldCharType="begin"/>
    </w:r>
    <w:r w:rsidRPr="00F32DFA">
      <w:rPr>
        <w:rFonts w:cs="Open Sans Light"/>
      </w:rPr>
      <w:instrText xml:space="preserve"> PAGE  \* Arabic  \* MERGEFORMAT </w:instrText>
    </w:r>
    <w:r w:rsidRPr="00F32DFA">
      <w:rPr>
        <w:rFonts w:cs="Open Sans Light"/>
      </w:rPr>
      <w:fldChar w:fldCharType="separate"/>
    </w:r>
    <w:r w:rsidR="009E1501">
      <w:rPr>
        <w:rFonts w:cs="Open Sans Light"/>
        <w:noProof/>
      </w:rPr>
      <w:t>6</w:t>
    </w:r>
    <w:r w:rsidRPr="00F32DFA">
      <w:rPr>
        <w:rFonts w:cs="Open Sans Ligh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C7" w:rsidRDefault="005E66C7">
      <w:pPr>
        <w:spacing w:before="0" w:after="0" w:line="240" w:lineRule="auto"/>
      </w:pPr>
      <w:r>
        <w:separator/>
      </w:r>
    </w:p>
  </w:footnote>
  <w:footnote w:type="continuationSeparator" w:id="0">
    <w:p w:rsidR="005E66C7" w:rsidRDefault="005E66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D79678B"/>
    <w:multiLevelType w:val="hybridMultilevel"/>
    <w:tmpl w:val="2796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ED5"/>
    <w:multiLevelType w:val="hybridMultilevel"/>
    <w:tmpl w:val="82F8E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7"/>
    <w:rsid w:val="00087F02"/>
    <w:rsid w:val="000C0AD0"/>
    <w:rsid w:val="001961AC"/>
    <w:rsid w:val="001B2E1B"/>
    <w:rsid w:val="001C6F2A"/>
    <w:rsid w:val="001D07E4"/>
    <w:rsid w:val="001E11B3"/>
    <w:rsid w:val="00224B03"/>
    <w:rsid w:val="00272B73"/>
    <w:rsid w:val="003C3E15"/>
    <w:rsid w:val="003D5A13"/>
    <w:rsid w:val="004021FD"/>
    <w:rsid w:val="00480CFA"/>
    <w:rsid w:val="00545C94"/>
    <w:rsid w:val="005E66C7"/>
    <w:rsid w:val="006347DA"/>
    <w:rsid w:val="007377A9"/>
    <w:rsid w:val="00754D9B"/>
    <w:rsid w:val="007D1960"/>
    <w:rsid w:val="00811E66"/>
    <w:rsid w:val="0083110D"/>
    <w:rsid w:val="00856D35"/>
    <w:rsid w:val="008607A8"/>
    <w:rsid w:val="00862751"/>
    <w:rsid w:val="008B45BA"/>
    <w:rsid w:val="008C6998"/>
    <w:rsid w:val="009714BC"/>
    <w:rsid w:val="009766B0"/>
    <w:rsid w:val="009E1501"/>
    <w:rsid w:val="00A517B7"/>
    <w:rsid w:val="00A774C4"/>
    <w:rsid w:val="00AA1659"/>
    <w:rsid w:val="00AA7ADA"/>
    <w:rsid w:val="00AC2759"/>
    <w:rsid w:val="00B60EA2"/>
    <w:rsid w:val="00BE7A4D"/>
    <w:rsid w:val="00BF4574"/>
    <w:rsid w:val="00C12A76"/>
    <w:rsid w:val="00C766B7"/>
    <w:rsid w:val="00CA60B3"/>
    <w:rsid w:val="00CC60FC"/>
    <w:rsid w:val="00D14A67"/>
    <w:rsid w:val="00DA66C9"/>
    <w:rsid w:val="00DA69A7"/>
    <w:rsid w:val="00DC25DF"/>
    <w:rsid w:val="00F11303"/>
    <w:rsid w:val="00F27F35"/>
    <w:rsid w:val="00F32DFA"/>
    <w:rsid w:val="00F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530D-E91B-4F1F-A435-91386AA0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35"/>
    <w:rPr>
      <w:rFonts w:ascii="Open Sans Light" w:hAnsi="Open Sans Light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4574"/>
    <w:pPr>
      <w:keepNext/>
      <w:keepLines/>
      <w:spacing w:before="600" w:after="60"/>
      <w:outlineLvl w:val="0"/>
    </w:pPr>
    <w:rPr>
      <w:rFonts w:eastAsiaTheme="majorEastAsia" w:cstheme="majorBidi"/>
      <w:color w:val="00A0B8" w:themeColor="accen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F4574"/>
    <w:pPr>
      <w:keepNext/>
      <w:keepLines/>
      <w:spacing w:before="240" w:after="0"/>
      <w:outlineLvl w:val="1"/>
    </w:pPr>
    <w:rPr>
      <w:rFonts w:eastAsiaTheme="majorEastAsia" w:cstheme="majorBidi"/>
      <w:b/>
      <w:caps/>
      <w:color w:val="00A0B8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347DA"/>
    <w:pPr>
      <w:keepNext/>
      <w:keepLines/>
      <w:spacing w:before="200" w:after="0"/>
      <w:outlineLvl w:val="2"/>
    </w:pPr>
    <w:rPr>
      <w:rFonts w:eastAsiaTheme="majorEastAsia" w:cstheme="majorBidi"/>
      <w:b/>
      <w:color w:val="00A0B8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BF4574"/>
    <w:rPr>
      <w:rFonts w:ascii="Open Sans Light" w:eastAsiaTheme="majorEastAsia" w:hAnsi="Open Sans Light" w:cstheme="majorBidi"/>
      <w:color w:val="00A0B8" w:themeColor="accent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rsid w:val="00BF4574"/>
    <w:rPr>
      <w:rFonts w:ascii="Open Sans Light" w:eastAsiaTheme="majorEastAsia" w:hAnsi="Open Sans Light" w:cstheme="majorBidi"/>
      <w:b/>
      <w:caps/>
      <w:color w:val="00A0B8" w:themeColor="accent1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347DA"/>
    <w:rPr>
      <w:rFonts w:ascii="Open Sans Light" w:eastAsiaTheme="majorEastAsia" w:hAnsi="Open Sans Light" w:cstheme="majorBidi"/>
      <w:b/>
      <w:color w:val="00A0B8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7377A9"/>
    <w:rPr>
      <w:rFonts w:ascii="Open Sans" w:hAnsi="Open Sans"/>
      <w:i w:val="0"/>
      <w:color w:val="B2B2B2"/>
      <w:sz w:val="22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32DFA"/>
    <w:rPr>
      <w:color w:val="5F7791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021FD"/>
    <w:pPr>
      <w:ind w:left="720"/>
      <w:contextualSpacing/>
    </w:pPr>
  </w:style>
  <w:style w:type="paragraph" w:customStyle="1" w:styleId="NormalHeading">
    <w:name w:val="Normal Heading"/>
    <w:basedOn w:val="Normal"/>
    <w:qFormat/>
    <w:rsid w:val="003D5A13"/>
    <w:rPr>
      <w:rFonts w:ascii="Open Sans" w:hAnsi="Open Sans"/>
      <w:caps/>
      <w:color w:val="00A0B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canyon.net/item/dflip-flipbook-wordpress-plugin/16408847" TargetMode="External"/><Relationship Id="rId18" Type="http://schemas.openxmlformats.org/officeDocument/2006/relationships/hyperlink" Target="http://codecanyon.net/user/dei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decanyon.net/item/dflip-flipbook-jquery-plugin/15834127" TargetMode="External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nu.org/licenses/gp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decanyon.net/item/dflip-flipbook-wordpress-plugin/16408847" TargetMode="Externa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canyon.net/item/dflip-flipbook-jquery-plugin/1583412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E8B64-3E2C-44E0-BD8E-53E8EFBD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1639</TotalTime>
  <Pages>1</Pages>
  <Words>402</Words>
  <Characters>1970</Characters>
  <Application>Microsoft Office Word</Application>
  <DocSecurity>0</DocSecurity>
  <Lines>123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2016-05-06T06:15:00Z</dcterms:created>
  <dcterms:modified xsi:type="dcterms:W3CDTF">2016-11-17T07:29:00Z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